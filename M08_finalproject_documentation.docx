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1D29" w14:textId="7940086F" w:rsidR="00F9444C" w:rsidRDefault="009B0CB5">
      <w:pPr>
        <w:pStyle w:val="NoSpacing"/>
      </w:pPr>
      <w:r>
        <w:t>Pierce Mohney</w:t>
      </w:r>
    </w:p>
    <w:p w14:paraId="17028078" w14:textId="25D4D5E1" w:rsidR="00E614DD" w:rsidRDefault="009B0CB5">
      <w:pPr>
        <w:pStyle w:val="NoSpacing"/>
      </w:pPr>
      <w:r>
        <w:t>Brad Lance</w:t>
      </w:r>
    </w:p>
    <w:p w14:paraId="56073583" w14:textId="72E80149" w:rsidR="00E614DD" w:rsidRDefault="009B0CB5">
      <w:pPr>
        <w:pStyle w:val="NoSpacing"/>
      </w:pPr>
      <w:r>
        <w:t>SDEV200</w:t>
      </w:r>
    </w:p>
    <w:p w14:paraId="6D9CCC16" w14:textId="208B2B93" w:rsidR="00E614DD" w:rsidRDefault="009B0CB5">
      <w:pPr>
        <w:pStyle w:val="NoSpacing"/>
      </w:pPr>
      <w:r>
        <w:t>12/14/23</w:t>
      </w:r>
    </w:p>
    <w:p w14:paraId="334E5E9B" w14:textId="72E5224C" w:rsidR="00E614DD" w:rsidRDefault="009B0CB5">
      <w:pPr>
        <w:pStyle w:val="Title"/>
      </w:pPr>
      <w:r>
        <w:t>Final Project UML and Screenshots</w:t>
      </w:r>
    </w:p>
    <w:p w14:paraId="1F9D66BD" w14:textId="7BF85B62" w:rsidR="009B0CB5" w:rsidRDefault="009B0CB5" w:rsidP="009B0CB5">
      <w:r>
        <w:t xml:space="preserve">Project Repository link: </w:t>
      </w:r>
      <w:hyperlink r:id="rId8" w:history="1">
        <w:r w:rsidR="00952CA6" w:rsidRPr="00952CA6">
          <w:rPr>
            <w:rStyle w:val="Hyperlink"/>
          </w:rPr>
          <w:t>https://github.com/pmohney/M08_finalproject.git</w:t>
        </w:r>
      </w:hyperlink>
    </w:p>
    <w:p w14:paraId="2B5CFEF6" w14:textId="711DCF0F" w:rsidR="009B0CB5" w:rsidRPr="009B0CB5" w:rsidRDefault="009B0CB5" w:rsidP="009B0CB5">
      <w:r>
        <w:t>UML:</w:t>
      </w:r>
    </w:p>
    <w:p w14:paraId="5C50BF07" w14:textId="60768514" w:rsidR="00E614DD" w:rsidRDefault="009B0CB5" w:rsidP="009B0CB5">
      <w:r>
        <w:rPr>
          <w:noProof/>
        </w:rPr>
        <w:drawing>
          <wp:inline distT="0" distB="0" distL="0" distR="0" wp14:anchorId="3F3638A4" wp14:editId="2DF701DE">
            <wp:extent cx="5181600" cy="2634564"/>
            <wp:effectExtent l="0" t="0" r="0" b="0"/>
            <wp:docPr id="7118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10" cy="263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0634" w14:textId="180284B9" w:rsidR="009B0CB5" w:rsidRDefault="009B0CB5" w:rsidP="009B0CB5">
      <w:r>
        <w:t>Screenshots:</w:t>
      </w:r>
    </w:p>
    <w:p w14:paraId="7F0FE28C" w14:textId="45900ED4" w:rsidR="009B0CB5" w:rsidRDefault="009B0CB5" w:rsidP="009B0CB5">
      <w:r>
        <w:rPr>
          <w:noProof/>
        </w:rPr>
        <w:lastRenderedPageBreak/>
        <w:drawing>
          <wp:inline distT="0" distB="0" distL="0" distR="0" wp14:anchorId="50F5007B" wp14:editId="4FA435F7">
            <wp:extent cx="4581525" cy="3802004"/>
            <wp:effectExtent l="0" t="0" r="0" b="8255"/>
            <wp:docPr id="1211065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23" cy="380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A52E9" wp14:editId="7711EEBC">
            <wp:extent cx="5002721" cy="4152900"/>
            <wp:effectExtent l="0" t="0" r="7620" b="0"/>
            <wp:docPr id="487264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12" cy="41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4C47" w14:textId="2BA63378" w:rsidR="009B0CB5" w:rsidRDefault="009B0CB5" w:rsidP="009B0CB5">
      <w:r>
        <w:rPr>
          <w:noProof/>
        </w:rPr>
        <w:lastRenderedPageBreak/>
        <w:drawing>
          <wp:inline distT="0" distB="0" distL="0" distR="0" wp14:anchorId="67923A55" wp14:editId="13386B39">
            <wp:extent cx="5267325" cy="4372555"/>
            <wp:effectExtent l="0" t="0" r="0" b="9525"/>
            <wp:docPr id="1315366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93" cy="43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0C6A9" wp14:editId="4594FB8E">
            <wp:extent cx="5210175" cy="4340419"/>
            <wp:effectExtent l="0" t="0" r="0" b="3175"/>
            <wp:docPr id="15550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42" cy="43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CB5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1112" w14:textId="77777777" w:rsidR="00AD3DF1" w:rsidRDefault="00AD3DF1">
      <w:pPr>
        <w:spacing w:line="240" w:lineRule="auto"/>
      </w:pPr>
      <w:r>
        <w:separator/>
      </w:r>
    </w:p>
  </w:endnote>
  <w:endnote w:type="continuationSeparator" w:id="0">
    <w:p w14:paraId="4A8EF164" w14:textId="77777777" w:rsidR="00AD3DF1" w:rsidRDefault="00AD3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7A21" w14:textId="77777777" w:rsidR="00AD3DF1" w:rsidRDefault="00AD3DF1">
      <w:pPr>
        <w:spacing w:line="240" w:lineRule="auto"/>
      </w:pPr>
      <w:r>
        <w:separator/>
      </w:r>
    </w:p>
  </w:footnote>
  <w:footnote w:type="continuationSeparator" w:id="0">
    <w:p w14:paraId="1E7E884C" w14:textId="77777777" w:rsidR="00AD3DF1" w:rsidRDefault="00AD3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B65F" w14:textId="77777777" w:rsidR="00E614DD" w:rsidRDefault="00000000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DD506" w14:textId="77777777" w:rsidR="00E614DD" w:rsidRDefault="00000000">
    <w:pPr>
      <w:pStyle w:val="Header"/>
    </w:pPr>
    <w:sdt>
      <w:sdtPr>
        <w:alias w:val="Last Name:"/>
        <w:tag w:val="Last Name:"/>
        <w:id w:val="81423100"/>
        <w:placeholder>
          <w:docPart w:val="3A04107D6ED1401EA417EEBB12A0414A"/>
        </w:placeholder>
        <w:temporary/>
        <w:showingPlcHdr/>
        <w15:appearance w15:val="hidden"/>
      </w:sdtPr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8560161">
    <w:abstractNumId w:val="9"/>
  </w:num>
  <w:num w:numId="2" w16cid:durableId="2119058294">
    <w:abstractNumId w:val="7"/>
  </w:num>
  <w:num w:numId="3" w16cid:durableId="716708272">
    <w:abstractNumId w:val="6"/>
  </w:num>
  <w:num w:numId="4" w16cid:durableId="1897692864">
    <w:abstractNumId w:val="5"/>
  </w:num>
  <w:num w:numId="5" w16cid:durableId="1150098800">
    <w:abstractNumId w:val="4"/>
  </w:num>
  <w:num w:numId="6" w16cid:durableId="654145715">
    <w:abstractNumId w:val="8"/>
  </w:num>
  <w:num w:numId="7" w16cid:durableId="1146892351">
    <w:abstractNumId w:val="3"/>
  </w:num>
  <w:num w:numId="8" w16cid:durableId="2122068971">
    <w:abstractNumId w:val="2"/>
  </w:num>
  <w:num w:numId="9" w16cid:durableId="1891266428">
    <w:abstractNumId w:val="1"/>
  </w:num>
  <w:num w:numId="10" w16cid:durableId="1291744367">
    <w:abstractNumId w:val="0"/>
  </w:num>
  <w:num w:numId="11" w16cid:durableId="1962572179">
    <w:abstractNumId w:val="12"/>
  </w:num>
  <w:num w:numId="12" w16cid:durableId="711536644">
    <w:abstractNumId w:val="17"/>
  </w:num>
  <w:num w:numId="13" w16cid:durableId="1592229569">
    <w:abstractNumId w:val="18"/>
  </w:num>
  <w:num w:numId="14" w16cid:durableId="1170757167">
    <w:abstractNumId w:val="14"/>
  </w:num>
  <w:num w:numId="15" w16cid:durableId="1732536154">
    <w:abstractNumId w:val="20"/>
  </w:num>
  <w:num w:numId="16" w16cid:durableId="227768271">
    <w:abstractNumId w:val="16"/>
  </w:num>
  <w:num w:numId="17" w16cid:durableId="1898008891">
    <w:abstractNumId w:val="11"/>
  </w:num>
  <w:num w:numId="18" w16cid:durableId="91359418">
    <w:abstractNumId w:val="10"/>
  </w:num>
  <w:num w:numId="19" w16cid:durableId="284392706">
    <w:abstractNumId w:val="15"/>
  </w:num>
  <w:num w:numId="20" w16cid:durableId="1719276646">
    <w:abstractNumId w:val="21"/>
  </w:num>
  <w:num w:numId="21" w16cid:durableId="1004626915">
    <w:abstractNumId w:val="13"/>
  </w:num>
  <w:num w:numId="22" w16cid:durableId="18884440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B5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52CA6"/>
    <w:rsid w:val="009B0CB5"/>
    <w:rsid w:val="009D4EB3"/>
    <w:rsid w:val="00AD3DF1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019CE"/>
  <w15:chartTrackingRefBased/>
  <w15:docId w15:val="{9EFA3D07-D93D-49BE-BBB0-6B0744F2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customStyle="1" w:styleId="3CB2AFC969CB43CCB6AF3D90114EE04B">
    <w:name w:val="3CB2AFC969CB43CCB6AF3D90114EE04B"/>
    <w:rsid w:val="009B0CB5"/>
    <w:pPr>
      <w:spacing w:after="160" w:line="259" w:lineRule="auto"/>
      <w:ind w:firstLine="0"/>
    </w:pPr>
    <w:rPr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52CA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ohney/M08_finalproject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oney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04107D6ED1401EA417EEBB12A0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A634A-FB8D-4D53-A660-A1BD79FB43E1}"/>
      </w:docPartPr>
      <w:docPartBody>
        <w:p w:rsidR="00000000" w:rsidRDefault="00000000">
          <w:pPr>
            <w:pStyle w:val="3A04107D6ED1401EA417EEBB12A0414A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CB"/>
    <w:rsid w:val="000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BD3B98E22453BA20AE7C6EE131C08">
    <w:name w:val="E23BD3B98E22453BA20AE7C6EE131C08"/>
  </w:style>
  <w:style w:type="paragraph" w:customStyle="1" w:styleId="94C08D3C1ECA4EEB894B66D1D525F5C2">
    <w:name w:val="94C08D3C1ECA4EEB894B66D1D525F5C2"/>
  </w:style>
  <w:style w:type="paragraph" w:customStyle="1" w:styleId="7BAB735D06724A068892231C4E16F719">
    <w:name w:val="7BAB735D06724A068892231C4E16F719"/>
  </w:style>
  <w:style w:type="paragraph" w:customStyle="1" w:styleId="241FB842D67E4317BC54B1E833E9C417">
    <w:name w:val="241FB842D67E4317BC54B1E833E9C417"/>
  </w:style>
  <w:style w:type="paragraph" w:customStyle="1" w:styleId="3CB2AFC969CB43CCB6AF3D90114EE04B">
    <w:name w:val="3CB2AFC969CB43CCB6AF3D90114EE04B"/>
  </w:style>
  <w:style w:type="paragraph" w:customStyle="1" w:styleId="8015AD8793A747AE9628B3037ADA79A9">
    <w:name w:val="8015AD8793A747AE9628B3037ADA79A9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9B5852A829F042659DCFE7BD193C7F46">
    <w:name w:val="9B5852A829F042659DCFE7BD193C7F46"/>
  </w:style>
  <w:style w:type="paragraph" w:customStyle="1" w:styleId="09541BB3A84E47CFBE9F7824390E48E6">
    <w:name w:val="09541BB3A84E47CFBE9F7824390E48E6"/>
  </w:style>
  <w:style w:type="paragraph" w:customStyle="1" w:styleId="F0D9038634B54AF28D86BAB74820BA3E">
    <w:name w:val="F0D9038634B54AF28D86BAB74820BA3E"/>
  </w:style>
  <w:style w:type="paragraph" w:customStyle="1" w:styleId="A1CA4362ACB445428B7A1F50F00A6DBB">
    <w:name w:val="A1CA4362ACB445428B7A1F50F00A6DBB"/>
  </w:style>
  <w:style w:type="paragraph" w:customStyle="1" w:styleId="ABFAB5BD7796403F9042075041B8C39D">
    <w:name w:val="ABFAB5BD7796403F9042075041B8C39D"/>
  </w:style>
  <w:style w:type="paragraph" w:customStyle="1" w:styleId="73ADFF81955E40B19473F252FEA09973">
    <w:name w:val="73ADFF81955E40B19473F252FEA09973"/>
  </w:style>
  <w:style w:type="paragraph" w:customStyle="1" w:styleId="718FD3840E4A4A289F3C36CF43051597">
    <w:name w:val="718FD3840E4A4A289F3C36CF43051597"/>
  </w:style>
  <w:style w:type="paragraph" w:customStyle="1" w:styleId="689C5760CD9E4137AD93A8CB96524F16">
    <w:name w:val="689C5760CD9E4137AD93A8CB96524F16"/>
  </w:style>
  <w:style w:type="paragraph" w:customStyle="1" w:styleId="498601B5A9A5402BB6E0711E48A6A3CC">
    <w:name w:val="498601B5A9A5402BB6E0711E48A6A3CC"/>
  </w:style>
  <w:style w:type="paragraph" w:customStyle="1" w:styleId="AF4396968A924E9EBFE2ED3125D2D99C">
    <w:name w:val="AF4396968A924E9EBFE2ED3125D2D99C"/>
  </w:style>
  <w:style w:type="paragraph" w:customStyle="1" w:styleId="E88114B4145B47D489524D21D6139E91">
    <w:name w:val="E88114B4145B47D489524D21D6139E91"/>
  </w:style>
  <w:style w:type="paragraph" w:customStyle="1" w:styleId="6E57C1F65CFF4096A80163DA77C89992">
    <w:name w:val="6E57C1F65CFF4096A80163DA77C89992"/>
  </w:style>
  <w:style w:type="paragraph" w:customStyle="1" w:styleId="882445E5525C465DA94783A0135A7C03">
    <w:name w:val="882445E5525C465DA94783A0135A7C03"/>
  </w:style>
  <w:style w:type="paragraph" w:customStyle="1" w:styleId="3DBC217C37BD42AAAA549C7FF1EC3FD0">
    <w:name w:val="3DBC217C37BD42AAAA549C7FF1EC3FD0"/>
  </w:style>
  <w:style w:type="paragraph" w:customStyle="1" w:styleId="B6019BA1A9C4494AAFEDC9929364B9F9">
    <w:name w:val="B6019BA1A9C4494AAFEDC9929364B9F9"/>
  </w:style>
  <w:style w:type="paragraph" w:customStyle="1" w:styleId="286A36167E5A4FD7BC3345DD51A9D87B">
    <w:name w:val="286A36167E5A4FD7BC3345DD51A9D87B"/>
  </w:style>
  <w:style w:type="paragraph" w:customStyle="1" w:styleId="14B4E65AB67D4145B195FDE7CF08E01B">
    <w:name w:val="14B4E65AB67D4145B195FDE7CF08E01B"/>
  </w:style>
  <w:style w:type="paragraph" w:customStyle="1" w:styleId="F51290ED0F1F4C4BB40B6EB26ED996CA">
    <w:name w:val="F51290ED0F1F4C4BB40B6EB26ED996CA"/>
  </w:style>
  <w:style w:type="paragraph" w:customStyle="1" w:styleId="3D9FB888C4234B14B405AA993C91A604">
    <w:name w:val="3D9FB888C4234B14B405AA993C91A604"/>
  </w:style>
  <w:style w:type="paragraph" w:customStyle="1" w:styleId="7CE8A31A42E643A9ADF2ADDD552A21B3">
    <w:name w:val="7CE8A31A42E643A9ADF2ADDD552A21B3"/>
  </w:style>
  <w:style w:type="paragraph" w:customStyle="1" w:styleId="4B45AF09B0674AA2A68E0E3B3FE134A5">
    <w:name w:val="4B45AF09B0674AA2A68E0E3B3FE134A5"/>
  </w:style>
  <w:style w:type="paragraph" w:customStyle="1" w:styleId="AF37914FB43645B5A6BFDE95BE7468A8">
    <w:name w:val="AF37914FB43645B5A6BFDE95BE7468A8"/>
  </w:style>
  <w:style w:type="paragraph" w:customStyle="1" w:styleId="082522845B4C43F0909C82772472298A">
    <w:name w:val="082522845B4C43F0909C82772472298A"/>
  </w:style>
  <w:style w:type="paragraph" w:customStyle="1" w:styleId="3D0F3F50A9AB4DE99D7DB68D958093C1">
    <w:name w:val="3D0F3F50A9AB4DE99D7DB68D958093C1"/>
  </w:style>
  <w:style w:type="paragraph" w:customStyle="1" w:styleId="630F5F78F0E04957973CC89F56999074">
    <w:name w:val="630F5F78F0E04957973CC89F56999074"/>
  </w:style>
  <w:style w:type="paragraph" w:customStyle="1" w:styleId="B6329B73710B45E399837CB12D8915B1">
    <w:name w:val="B6329B73710B45E399837CB12D8915B1"/>
  </w:style>
  <w:style w:type="paragraph" w:customStyle="1" w:styleId="087214886F384BB0A3DCD53E01B00CD0">
    <w:name w:val="087214886F384BB0A3DCD53E01B00CD0"/>
  </w:style>
  <w:style w:type="paragraph" w:customStyle="1" w:styleId="ED7A094140C34C50A001D06CC0B788AE">
    <w:name w:val="ED7A094140C34C50A001D06CC0B788AE"/>
  </w:style>
  <w:style w:type="paragraph" w:customStyle="1" w:styleId="64EDEE1DDB884DD0802AE55E43E3CCC3">
    <w:name w:val="64EDEE1DDB884DD0802AE55E43E3CCC3"/>
  </w:style>
  <w:style w:type="paragraph" w:customStyle="1" w:styleId="8EE0B109272B4075A933664E1BF5CAB5">
    <w:name w:val="8EE0B109272B4075A933664E1BF5CAB5"/>
  </w:style>
  <w:style w:type="paragraph" w:customStyle="1" w:styleId="E276FEDDDD9E4F169A0BB431041570EF">
    <w:name w:val="E276FEDDDD9E4F169A0BB431041570EF"/>
  </w:style>
  <w:style w:type="paragraph" w:customStyle="1" w:styleId="D76AD0BEE71D41F5BA92C8538EDC89F7">
    <w:name w:val="D76AD0BEE71D41F5BA92C8538EDC89F7"/>
  </w:style>
  <w:style w:type="paragraph" w:customStyle="1" w:styleId="381A605FFCC840AF97EB0192C71F1220">
    <w:name w:val="381A605FFCC840AF97EB0192C71F1220"/>
  </w:style>
  <w:style w:type="paragraph" w:customStyle="1" w:styleId="3A04107D6ED1401EA417EEBB12A0414A">
    <w:name w:val="3A04107D6ED1401EA417EEBB12A04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28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Pmoney</dc:creator>
  <cp:keywords/>
  <dc:description/>
  <cp:lastModifiedBy>Pierce Mohney</cp:lastModifiedBy>
  <cp:revision>1</cp:revision>
  <dcterms:created xsi:type="dcterms:W3CDTF">2023-12-15T03:27:00Z</dcterms:created>
  <dcterms:modified xsi:type="dcterms:W3CDTF">2023-12-15T03:55:00Z</dcterms:modified>
  <cp:version/>
</cp:coreProperties>
</file>